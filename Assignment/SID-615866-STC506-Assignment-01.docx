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C03A" w14:textId="6A2D85DE" w:rsidR="00E279B8" w:rsidRPr="00611B0F" w:rsidRDefault="00832A66" w:rsidP="00E279B8">
      <w:pPr>
        <w:pStyle w:val="Subtitle"/>
        <w:rPr>
          <w:lang w:val="en-GB"/>
        </w:rPr>
      </w:pPr>
      <w:r>
        <w:rPr>
          <w:lang w:val="en-GB"/>
        </w:rPr>
        <w:t>STC506A-2023-02A-02b-01</w:t>
      </w:r>
    </w:p>
    <w:p w14:paraId="1D61515B" w14:textId="070DE275" w:rsidR="00E279B8" w:rsidRDefault="00832A66" w:rsidP="00E279B8">
      <w:pPr>
        <w:pStyle w:val="Subtitle"/>
      </w:pPr>
      <w:r w:rsidRPr="00832A66">
        <w:t>Monday, Feb 13</w:t>
      </w:r>
      <w:r>
        <w:t>, 2023</w:t>
      </w:r>
    </w:p>
    <w:p w14:paraId="3AB563B1" w14:textId="5BBE5830" w:rsidR="00AF6E23" w:rsidRDefault="00AF6E23" w:rsidP="00AF6E23"/>
    <w:p w14:paraId="304A0FF1" w14:textId="2452569C" w:rsidR="00AF6E23" w:rsidRDefault="00AF6E23" w:rsidP="00AF6E23"/>
    <w:p w14:paraId="05D17225" w14:textId="4F14B641" w:rsidR="00AF6E23" w:rsidRDefault="00AF6E23" w:rsidP="00AF6E23"/>
    <w:p w14:paraId="68A0BA05" w14:textId="790D4CEC" w:rsidR="00AF6E23" w:rsidRDefault="00AF6E23" w:rsidP="00AF6E23"/>
    <w:p w14:paraId="0E4CE449" w14:textId="36DE8363" w:rsidR="00AF6E23" w:rsidRDefault="00AF6E23" w:rsidP="00AF6E23"/>
    <w:p w14:paraId="11632FA7" w14:textId="2527E679" w:rsidR="00AF6E23" w:rsidRDefault="00AF6E23" w:rsidP="00AF6E23"/>
    <w:p w14:paraId="06C16A68" w14:textId="451BBEF8" w:rsidR="00AF6E23" w:rsidRDefault="00AF6E23" w:rsidP="00AF6E23"/>
    <w:p w14:paraId="547A09DB" w14:textId="0FE4796C" w:rsidR="00AF6E23" w:rsidRDefault="00AF6E23" w:rsidP="00AF6E23"/>
    <w:p w14:paraId="4B12CE58" w14:textId="2B82EE75" w:rsidR="00AF6E23" w:rsidRDefault="00AF6E23" w:rsidP="00AF6E23"/>
    <w:p w14:paraId="5902D0A0" w14:textId="5C0A66F6" w:rsidR="00AF6E23" w:rsidRDefault="00AF6E23" w:rsidP="00AF6E23"/>
    <w:p w14:paraId="161CC73B" w14:textId="6913F06F" w:rsidR="00AF6E23" w:rsidRDefault="00AF6E23" w:rsidP="00AF6E23"/>
    <w:p w14:paraId="3CFBAF89" w14:textId="77777777" w:rsidR="00AF6E23" w:rsidRPr="00AF6E23" w:rsidRDefault="00AF6E23" w:rsidP="00AF6E23"/>
    <w:p w14:paraId="01936DB5" w14:textId="024B79D0" w:rsidR="00AF6E23" w:rsidRPr="00AF6E23" w:rsidRDefault="00AF6E23" w:rsidP="00AF6E23">
      <w:pPr>
        <w:pStyle w:val="Title"/>
        <w:rPr>
          <w:lang w:val="en-GB"/>
        </w:rPr>
      </w:pPr>
      <w:sdt>
        <w:sdtPr>
          <w:rPr>
            <w:lang w:val="en-GB"/>
          </w:rPr>
          <w:alias w:val="Enter title:"/>
          <w:tag w:val=""/>
          <w:id w:val="1901021919"/>
          <w:placeholder>
            <w:docPart w:val="3C9183C07579C741B4A9EF02FEE2BDF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>
            <w:rPr>
              <w:lang w:val="en-GB"/>
            </w:rPr>
            <w:t>Assignment on</w:t>
          </w:r>
          <w:r>
            <w:rPr>
              <w:rFonts w:hint="cs"/>
              <w:cs/>
              <w:lang w:val="en-GB" w:bidi="bn-IN"/>
            </w:rPr>
            <w:t xml:space="preserve"> </w:t>
          </w:r>
          <w:r>
            <w:rPr>
              <w:lang w:bidi="bn-IN"/>
            </w:rPr>
            <w:t>MY STORY</w:t>
          </w:r>
        </w:sdtContent>
      </w:sdt>
    </w:p>
    <w:p w14:paraId="3804F56A" w14:textId="7C7E875C" w:rsidR="00E279B8" w:rsidRPr="00611B0F" w:rsidRDefault="00832A66" w:rsidP="00AF6E23">
      <w:pPr>
        <w:pStyle w:val="Logo"/>
        <w:rPr>
          <w:lang w:val="en-GB"/>
        </w:rPr>
      </w:pPr>
      <w:r>
        <w:rPr>
          <w:lang w:val="en-GB"/>
        </w:rPr>
        <w:t>Prepared BY:</w:t>
      </w:r>
      <w:r w:rsidR="00E279B8" w:rsidRPr="00611B0F">
        <w:rPr>
          <w:lang w:val="en-GB" w:bidi="en-GB"/>
        </w:rPr>
        <w:t xml:space="preserve"> </w:t>
      </w:r>
      <w:sdt>
        <w:sdtPr>
          <w:alias w:val="Enter your name:"/>
          <w:tag w:val="Enter your name:"/>
          <w:id w:val="-679964544"/>
          <w:placeholder>
            <w:docPart w:val="68D515B50A0F934CB931125AB288310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AF6E23">
            <w:t>Ponchanon Datta Rone</w:t>
          </w:r>
          <w:r w:rsidR="00AD26ED">
            <w:t xml:space="preserve"> </w:t>
          </w:r>
          <w:r w:rsidR="00AF6E23">
            <w:t>Student ID : 615866</w:t>
          </w:r>
        </w:sdtContent>
      </w:sdt>
    </w:p>
    <w:p w14:paraId="44BE9CDE" w14:textId="31D17B3A" w:rsidR="00907CBB" w:rsidRPr="000468FA" w:rsidRDefault="000468FA" w:rsidP="000468FA">
      <w:pPr>
        <w:pStyle w:val="Heading2"/>
        <w:ind w:left="0"/>
        <w:rPr>
          <w:rFonts w:ascii="Times New Roman" w:hAnsi="Times New Roman" w:cs="Times New Roman"/>
          <w:sz w:val="32"/>
          <w:szCs w:val="32"/>
          <w:lang w:val="en-GB"/>
        </w:rPr>
      </w:pPr>
      <w:r w:rsidRPr="000468FA">
        <w:rPr>
          <w:rFonts w:ascii="Times New Roman" w:hAnsi="Times New Roman" w:cs="Times New Roman"/>
          <w:sz w:val="32"/>
          <w:szCs w:val="32"/>
          <w:lang w:val="en-GB"/>
        </w:rPr>
        <w:lastRenderedPageBreak/>
        <w:t>My STORY</w:t>
      </w:r>
    </w:p>
    <w:p w14:paraId="06212C12" w14:textId="6342E2E8" w:rsidR="00936D98" w:rsidRDefault="000468FA" w:rsidP="00D77C11">
      <w:pPr>
        <w:autoSpaceDE w:val="0"/>
        <w:autoSpaceDN w:val="0"/>
        <w:adjustRightInd w:val="0"/>
        <w:spacing w:after="400"/>
        <w:ind w:left="0" w:righ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My name is Ponchanon Datta Rone and I am from Bangladesh. I c</w:t>
      </w:r>
      <w:r w:rsidR="00AF6E2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a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me from a close-knit family of four, with my parents and </w:t>
      </w:r>
      <w:r w:rsidR="00AF6E2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elder brother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.</w:t>
      </w:r>
      <w:r w:rsidR="00AF6E2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I </w:t>
      </w:r>
      <w:r w:rsidR="00990077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attached with</w:t>
      </w:r>
      <w:r w:rsidR="00AF6E2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a joint family of 7 members</w:t>
      </w:r>
      <w:r w:rsidR="00936D98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including my and my brother’s family.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Growing up, I always had a passion for technology and computers. This passion led me to pursue a Bachelor's degree in Computer Science</w:t>
      </w:r>
      <w:r w:rsidR="00AF6E2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&amp; Engineering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from</w:t>
      </w:r>
      <w:r w:rsidR="00AF6E2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Chittagong University of Engineering &amp; Technology which is one of the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top </w:t>
      </w:r>
      <w:r w:rsidR="00AF6E23"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universities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in Bangladesh.</w:t>
      </w:r>
    </w:p>
    <w:p w14:paraId="4C4F362F" w14:textId="1838CC2C" w:rsidR="00936D98" w:rsidRPr="000468FA" w:rsidRDefault="0049752D" w:rsidP="00D77C11">
      <w:pPr>
        <w:autoSpaceDE w:val="0"/>
        <w:autoSpaceDN w:val="0"/>
        <w:adjustRightInd w:val="0"/>
        <w:spacing w:after="400"/>
        <w:ind w:left="0" w:righ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I have completed my school and college education from </w:t>
      </w:r>
      <w:r w:rsidR="00D77C11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the 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top ranked institute </w:t>
      </w:r>
      <w:r w:rsidR="00D77C11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of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Bangladesh with major in science.</w:t>
      </w:r>
    </w:p>
    <w:p w14:paraId="44CB515E" w14:textId="2A4F0463" w:rsidR="000468FA" w:rsidRPr="000468FA" w:rsidRDefault="000468FA" w:rsidP="00D77C11">
      <w:pPr>
        <w:autoSpaceDE w:val="0"/>
        <w:autoSpaceDN w:val="0"/>
        <w:adjustRightInd w:val="0"/>
        <w:spacing w:after="400"/>
        <w:ind w:left="0" w:righ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During my undergraduate studies, I was exposed to a variety of </w:t>
      </w:r>
      <w:r w:rsidR="0049752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subjects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in computer science and discovered my love for </w:t>
      </w:r>
      <w:r w:rsidR="00936D98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S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oftware </w:t>
      </w:r>
      <w:r w:rsidR="00936D98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D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evelopment</w:t>
      </w:r>
      <w:r w:rsidR="00936D98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, Data Engineering, Artificial Intelligence, Algorithms, and Computer Vision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. I took on several projects and internships, which allowed me to gain industry experience and </w:t>
      </w:r>
      <w:r w:rsidR="00936D98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the 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further develop</w:t>
      </w:r>
      <w:r w:rsidR="00936D98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ment of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my skills. </w:t>
      </w:r>
      <w:r w:rsidR="00936D98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I had a good friend circle in campus where we are mostly invested our time in problem solving and in discussion of future of technology. 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This experience cemented my desire to pursue a career in software development and make a positive impact through my work.</w:t>
      </w:r>
    </w:p>
    <w:p w14:paraId="5DB915A4" w14:textId="77777777" w:rsidR="00315EB3" w:rsidRDefault="000468FA" w:rsidP="00D77C11">
      <w:pPr>
        <w:autoSpaceDE w:val="0"/>
        <w:autoSpaceDN w:val="0"/>
        <w:adjustRightInd w:val="0"/>
        <w:spacing w:after="400"/>
        <w:ind w:left="0" w:righ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After graduating</w:t>
      </w:r>
      <w:r w:rsidR="00315EB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in 2010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, I worked as a software developer</w:t>
      </w:r>
      <w:r w:rsidR="0049752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and later on as a senior software developer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for a leading</w:t>
      </w:r>
      <w:r w:rsidR="0049752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multinational telecommunication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company in Bangladesh for </w:t>
      </w:r>
      <w:r w:rsidR="0049752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six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years. During this time, I gained extensive experience in software development,</w:t>
      </w:r>
      <w:r w:rsidR="0049752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data analysis, and team management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from coding to project management. I was </w:t>
      </w:r>
      <w:r w:rsidR="0049752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the lead</w:t>
      </w:r>
      <w:r w:rsidR="00315EB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software developer</w:t>
      </w:r>
      <w:r w:rsidR="0049752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of a team that developed </w:t>
      </w:r>
      <w:r w:rsidR="0049752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several software for </w:t>
      </w:r>
      <w:r w:rsidR="00315EB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telecommunication. </w:t>
      </w:r>
    </w:p>
    <w:p w14:paraId="4FD236FC" w14:textId="6392AD07" w:rsidR="00315EB3" w:rsidRPr="000468FA" w:rsidRDefault="00315EB3" w:rsidP="00D77C11">
      <w:pPr>
        <w:autoSpaceDE w:val="0"/>
        <w:autoSpaceDN w:val="0"/>
        <w:adjustRightInd w:val="0"/>
        <w:spacing w:after="400"/>
        <w:ind w:left="0" w:righ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In January 2017, I have switched my career to healthcare and joined as </w:t>
      </w:r>
      <w:proofErr w:type="gramStart"/>
      <w:r w:rsidR="000468FA"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a</w:t>
      </w:r>
      <w:proofErr w:type="gramEnd"/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IT &amp; Application Lead in PRAAVA HEALTH, Bangladesh. Later on, I was promoted as Head of Technology and developed a few numbers of</w:t>
      </w:r>
      <w:r w:rsidR="000468FA"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healthcare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software like health information system (HIS), patient portal</w:t>
      </w:r>
      <w:r w:rsidR="000468FA"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app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, video conferencing tool, HR software and so on.</w:t>
      </w:r>
      <w:r w:rsidR="000468FA"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It was gratifying to see how technology could be used to improve the lives of others.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I have developed the Data Warehouse and a visualization tool to </w:t>
      </w:r>
      <w:r w:rsidR="0062585B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make sure the right analysis of patient data.</w:t>
      </w:r>
    </w:p>
    <w:p w14:paraId="7F753822" w14:textId="2F4B7829" w:rsidR="000468FA" w:rsidRPr="000468FA" w:rsidRDefault="000468FA" w:rsidP="00D77C11">
      <w:pPr>
        <w:autoSpaceDE w:val="0"/>
        <w:autoSpaceDN w:val="0"/>
        <w:adjustRightInd w:val="0"/>
        <w:spacing w:after="400"/>
        <w:ind w:left="0" w:righ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Now, I am pursuing a Master's degree in Computer Science at Maharishi International University (MIU) in the United States. I chose </w:t>
      </w:r>
      <w:r w:rsidR="00977846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this program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for its focus on Consciousness-Based Education, which I </w:t>
      </w:r>
      <w:r w:rsidR="00977846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truly 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believe</w:t>
      </w:r>
      <w:r w:rsidR="00977846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that it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will allow me to </w:t>
      </w:r>
      <w:r w:rsidR="00977846"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foster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a deeper understanding of the impact of technology on society and how it can be </w:t>
      </w:r>
      <w:r w:rsidR="00977846"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attached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for good. My personal goal for this program is to </w:t>
      </w:r>
      <w:r w:rsidR="00977846"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strengthen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my knowledge of software development, artificial intelligence, and data science, and to apply these skills to </w:t>
      </w:r>
      <w:r w:rsidR="00977846"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crack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real-world problems. I am </w:t>
      </w:r>
      <w:r w:rsidR="00977846"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thrilled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to learn from and work with industry experts and fellow students to achieve this goal.</w:t>
      </w:r>
    </w:p>
    <w:p w14:paraId="4EF76683" w14:textId="230CEDF2" w:rsidR="000468FA" w:rsidRPr="000468FA" w:rsidRDefault="000468FA" w:rsidP="00D77C11">
      <w:pPr>
        <w:autoSpaceDE w:val="0"/>
        <w:autoSpaceDN w:val="0"/>
        <w:adjustRightInd w:val="0"/>
        <w:spacing w:after="400"/>
        <w:ind w:left="0" w:righ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lastRenderedPageBreak/>
        <w:t xml:space="preserve">Aside from my academic and professional pursuits, I have other personal goals. I am a firm believer in the power of travel to broaden one's perspective, so I hope to continue exploring new places and cultures. Additionally, I am passionate about giving back to the community, and I plan to </w:t>
      </w:r>
      <w:r w:rsidR="00977846"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undertake</w:t>
      </w: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for non-profit organizations that use technology to help underprivileged communities.</w:t>
      </w:r>
    </w:p>
    <w:p w14:paraId="04249AAB" w14:textId="77777777" w:rsidR="000468FA" w:rsidRPr="000468FA" w:rsidRDefault="000468FA" w:rsidP="00D77C11">
      <w:pPr>
        <w:autoSpaceDE w:val="0"/>
        <w:autoSpaceDN w:val="0"/>
        <w:adjustRightInd w:val="0"/>
        <w:spacing w:after="400"/>
        <w:ind w:left="0" w:righ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Of course, my journey has not been without challenges. The biggest challenge I faced was the decision to leave my family and country to pursue my graduate degree in the US. It was difficult to leave behind the people and places that I love, but I know that this opportunity will allow me to develop my skills and make a bigger impact in the future.</w:t>
      </w:r>
    </w:p>
    <w:p w14:paraId="0B4E34E4" w14:textId="77777777" w:rsidR="000468FA" w:rsidRPr="000468FA" w:rsidRDefault="000468FA" w:rsidP="00D77C11">
      <w:pPr>
        <w:autoSpaceDE w:val="0"/>
        <w:autoSpaceDN w:val="0"/>
        <w:adjustRightInd w:val="0"/>
        <w:spacing w:after="0"/>
        <w:ind w:left="0" w:righ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 w:rsidRPr="000468FA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In conclusion, I am a passionate and driven individual with a love for technology and a desire to make a positive impact on the world. I am grateful for the experiences that have brought me to where I am today and I look forward to the opportunities that lie ahead.</w:t>
      </w:r>
    </w:p>
    <w:p w14:paraId="04953D18" w14:textId="6912F306" w:rsidR="00907CBB" w:rsidRPr="000468FA" w:rsidRDefault="00907CBB" w:rsidP="000468FA">
      <w:pPr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907CBB" w:rsidRPr="000468FA" w:rsidSect="00611B0F">
      <w:headerReference w:type="default" r:id="rId7"/>
      <w:footerReference w:type="default" r:id="rId8"/>
      <w:headerReference w:type="first" r:id="rId9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85B3" w14:textId="77777777" w:rsidR="00832A66" w:rsidRDefault="00832A66">
      <w:r>
        <w:separator/>
      </w:r>
    </w:p>
    <w:p w14:paraId="305E19BE" w14:textId="77777777" w:rsidR="00832A66" w:rsidRDefault="00832A66"/>
  </w:endnote>
  <w:endnote w:type="continuationSeparator" w:id="0">
    <w:p w14:paraId="3101A582" w14:textId="77777777" w:rsidR="00832A66" w:rsidRDefault="00832A66">
      <w:r>
        <w:continuationSeparator/>
      </w:r>
    </w:p>
    <w:p w14:paraId="27372C5E" w14:textId="77777777" w:rsidR="00832A66" w:rsidRDefault="00832A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354"/>
      <w:gridCol w:w="6318"/>
      <w:gridCol w:w="1354"/>
    </w:tblGrid>
    <w:tr w:rsidR="00907CBB" w14:paraId="648ACECD" w14:textId="77777777" w:rsidTr="00B87079">
      <w:tc>
        <w:tcPr>
          <w:tcW w:w="750" w:type="pct"/>
        </w:tcPr>
        <w:p w14:paraId="015D488A" w14:textId="78C8D2AC" w:rsidR="00907CBB" w:rsidRDefault="000468FA">
          <w:pPr>
            <w:pStyle w:val="Footer"/>
          </w:pPr>
          <w:r>
            <w:t>Feb 13, 2023</w:t>
          </w:r>
        </w:p>
      </w:tc>
      <w:tc>
        <w:tcPr>
          <w:tcW w:w="3500" w:type="pct"/>
        </w:tcPr>
        <w:p w14:paraId="72B48BC7" w14:textId="128E6D84" w:rsidR="00907CBB" w:rsidRDefault="00AD26ED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53E7F5C9E7618F47B69D35DE4C1CA7B1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0468FA">
                <w:t>Assignment on MY STORY</w:t>
              </w:r>
            </w:sdtContent>
          </w:sdt>
        </w:p>
      </w:tc>
      <w:tc>
        <w:tcPr>
          <w:tcW w:w="750" w:type="pct"/>
        </w:tcPr>
        <w:p w14:paraId="13635399" w14:textId="77777777" w:rsidR="00907CBB" w:rsidRDefault="00107CB6">
          <w:pPr>
            <w:pStyle w:val="Footer"/>
            <w:jc w:val="right"/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PAGE  \* Arabic </w:instrText>
          </w:r>
          <w:r>
            <w:rPr>
              <w:lang w:val="en-GB" w:bidi="en-GB"/>
            </w:rPr>
            <w:fldChar w:fldCharType="separate"/>
          </w:r>
          <w:r w:rsidR="00EF7A08">
            <w:rPr>
              <w:noProof/>
              <w:lang w:val="en-GB" w:bidi="en-GB"/>
            </w:rPr>
            <w:t>3</w:t>
          </w:r>
          <w:r>
            <w:rPr>
              <w:lang w:val="en-GB" w:bidi="en-GB"/>
            </w:rPr>
            <w:fldChar w:fldCharType="end"/>
          </w:r>
        </w:p>
      </w:tc>
    </w:tr>
  </w:tbl>
  <w:p w14:paraId="3C2C6D7B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BCFF" w14:textId="77777777" w:rsidR="00832A66" w:rsidRDefault="00832A66">
      <w:r>
        <w:separator/>
      </w:r>
    </w:p>
    <w:p w14:paraId="01105CB4" w14:textId="77777777" w:rsidR="00832A66" w:rsidRDefault="00832A66"/>
  </w:footnote>
  <w:footnote w:type="continuationSeparator" w:id="0">
    <w:p w14:paraId="6BCC7855" w14:textId="77777777" w:rsidR="00832A66" w:rsidRDefault="00832A66">
      <w:r>
        <w:continuationSeparator/>
      </w:r>
    </w:p>
    <w:p w14:paraId="1E315622" w14:textId="77777777" w:rsidR="00832A66" w:rsidRDefault="00832A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CA02" w14:textId="74B7B752" w:rsidR="00907CBB" w:rsidRDefault="00907CBB">
    <w:pPr>
      <w:pStyle w:val="Header"/>
    </w:pPr>
  </w:p>
  <w:p w14:paraId="4700C105" w14:textId="77777777" w:rsidR="000468FA" w:rsidRDefault="000468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0E24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44B57DE" wp14:editId="4976A628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160040D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&#13;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&#13;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&#13;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200255">
    <w:abstractNumId w:val="9"/>
  </w:num>
  <w:num w:numId="2" w16cid:durableId="496043590">
    <w:abstractNumId w:val="10"/>
  </w:num>
  <w:num w:numId="3" w16cid:durableId="1958172807">
    <w:abstractNumId w:val="7"/>
  </w:num>
  <w:num w:numId="4" w16cid:durableId="489253855">
    <w:abstractNumId w:val="6"/>
  </w:num>
  <w:num w:numId="5" w16cid:durableId="8065011">
    <w:abstractNumId w:val="5"/>
  </w:num>
  <w:num w:numId="6" w16cid:durableId="1892383893">
    <w:abstractNumId w:val="4"/>
  </w:num>
  <w:num w:numId="7" w16cid:durableId="327681109">
    <w:abstractNumId w:val="8"/>
  </w:num>
  <w:num w:numId="8" w16cid:durableId="1230725051">
    <w:abstractNumId w:val="3"/>
  </w:num>
  <w:num w:numId="9" w16cid:durableId="228616858">
    <w:abstractNumId w:val="2"/>
  </w:num>
  <w:num w:numId="10" w16cid:durableId="1304777581">
    <w:abstractNumId w:val="1"/>
  </w:num>
  <w:num w:numId="11" w16cid:durableId="92229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66"/>
    <w:rsid w:val="000468FA"/>
    <w:rsid w:val="00067E02"/>
    <w:rsid w:val="00107CB6"/>
    <w:rsid w:val="0013333F"/>
    <w:rsid w:val="00193898"/>
    <w:rsid w:val="002B21AE"/>
    <w:rsid w:val="00300BF5"/>
    <w:rsid w:val="00312DD5"/>
    <w:rsid w:val="00315EB3"/>
    <w:rsid w:val="0033593E"/>
    <w:rsid w:val="004534A5"/>
    <w:rsid w:val="004566FA"/>
    <w:rsid w:val="00495232"/>
    <w:rsid w:val="0049752D"/>
    <w:rsid w:val="004A4EC4"/>
    <w:rsid w:val="005331CA"/>
    <w:rsid w:val="005504AE"/>
    <w:rsid w:val="00611B0F"/>
    <w:rsid w:val="0062585B"/>
    <w:rsid w:val="00660B21"/>
    <w:rsid w:val="00714CE5"/>
    <w:rsid w:val="00736E05"/>
    <w:rsid w:val="00822A8D"/>
    <w:rsid w:val="00831731"/>
    <w:rsid w:val="00832A66"/>
    <w:rsid w:val="00852FE0"/>
    <w:rsid w:val="00874542"/>
    <w:rsid w:val="00907CBB"/>
    <w:rsid w:val="00913AE4"/>
    <w:rsid w:val="00936D98"/>
    <w:rsid w:val="00976A9B"/>
    <w:rsid w:val="00977846"/>
    <w:rsid w:val="00990077"/>
    <w:rsid w:val="0099384F"/>
    <w:rsid w:val="009A32A1"/>
    <w:rsid w:val="00A72CC5"/>
    <w:rsid w:val="00AD26ED"/>
    <w:rsid w:val="00AF6E23"/>
    <w:rsid w:val="00B55F12"/>
    <w:rsid w:val="00B85515"/>
    <w:rsid w:val="00B87079"/>
    <w:rsid w:val="00C41938"/>
    <w:rsid w:val="00C64B77"/>
    <w:rsid w:val="00CB5473"/>
    <w:rsid w:val="00CE1F3A"/>
    <w:rsid w:val="00D77C11"/>
    <w:rsid w:val="00DA0B66"/>
    <w:rsid w:val="00E279B8"/>
    <w:rsid w:val="00E756E6"/>
    <w:rsid w:val="00EA05B8"/>
    <w:rsid w:val="00EB203B"/>
    <w:rsid w:val="00E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85D82D"/>
  <w15:docId w15:val="{54618732-1968-C04D-B4ED-F43FAFCF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customStyle="1" w:styleId="GridTable1Light-Accent11">
    <w:name w:val="Grid Table 1 Light - Accent 1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A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onchanondattarone/Library/Containers/com.microsoft.Word/Data/Library/Application%20Support/Microsoft/Office/16.0/DTS/Search/%7b58B94A6D-1D95-DA48-8C2A-03D6CB02260B%7dtf0399204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D515B50A0F934CB931125AB2883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ED447-E67C-7343-94F3-C0DA1CFF4752}"/>
      </w:docPartPr>
      <w:docPartBody>
        <w:p w:rsidR="00000000" w:rsidRDefault="004B563F">
          <w:pPr>
            <w:pStyle w:val="68D515B50A0F934CB931125AB2883100"/>
          </w:pPr>
          <w:r w:rsidRPr="00611B0F">
            <w:rPr>
              <w:lang w:val="en-GB" w:bidi="en-GB"/>
            </w:rPr>
            <w:t>Your name</w:t>
          </w:r>
        </w:p>
      </w:docPartBody>
    </w:docPart>
    <w:docPart>
      <w:docPartPr>
        <w:name w:val="53E7F5C9E7618F47B69D35DE4C1CA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14450-3A60-4E4A-9BB4-AB90245DC627}"/>
      </w:docPartPr>
      <w:docPartBody>
        <w:p w:rsidR="00000000" w:rsidRDefault="004B563F">
          <w:pPr>
            <w:pStyle w:val="53E7F5C9E7618F47B69D35DE4C1CA7B1"/>
          </w:pPr>
          <w:r w:rsidRPr="00611B0F">
            <w:rPr>
              <w:lang w:val="en-GB" w:bidi="en-GB"/>
            </w:rPr>
            <w:t>Probability</w:t>
          </w:r>
        </w:p>
      </w:docPartBody>
    </w:docPart>
    <w:docPart>
      <w:docPartPr>
        <w:name w:val="3C9183C07579C741B4A9EF02FEE2B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D2FC2-4586-C14E-8A79-E83004213DB3}"/>
      </w:docPartPr>
      <w:docPartBody>
        <w:p w:rsidR="00000000" w:rsidRDefault="004B563F" w:rsidP="004B563F">
          <w:pPr>
            <w:pStyle w:val="3C9183C07579C741B4A9EF02FEE2BDFA"/>
          </w:pPr>
          <w:r w:rsidRPr="00611B0F">
            <w:rPr>
              <w:lang w:val="en-GB" w:bidi="en-GB"/>
            </w:rPr>
            <w:t>Project Communication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3F"/>
    <w:rsid w:val="004B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BD" w:eastAsia="en-GB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6911AE98ADAE45B19DCFF887B5B179">
    <w:name w:val="A66911AE98ADAE45B19DCFF887B5B179"/>
    <w:rPr>
      <w:rFonts w:cs="Vrinda"/>
    </w:rPr>
  </w:style>
  <w:style w:type="paragraph" w:customStyle="1" w:styleId="8F768A6AF77E9446A18C84FDD1C21A52">
    <w:name w:val="8F768A6AF77E9446A18C84FDD1C21A52"/>
    <w:rPr>
      <w:rFonts w:cs="Vrinda"/>
    </w:rPr>
  </w:style>
  <w:style w:type="paragraph" w:customStyle="1" w:styleId="BAEAEEC08EA52A40BDD2EBC225A0FCEE">
    <w:name w:val="BAEAEEC08EA52A40BDD2EBC225A0FCEE"/>
    <w:rPr>
      <w:rFonts w:cs="Vrinda"/>
    </w:rPr>
  </w:style>
  <w:style w:type="paragraph" w:customStyle="1" w:styleId="1F41D2E421921A4FA9AEEF6432D2317E">
    <w:name w:val="1F41D2E421921A4FA9AEEF6432D2317E"/>
    <w:rPr>
      <w:rFonts w:cs="Vrinda"/>
    </w:rPr>
  </w:style>
  <w:style w:type="paragraph" w:customStyle="1" w:styleId="68D515B50A0F934CB931125AB2883100">
    <w:name w:val="68D515B50A0F934CB931125AB2883100"/>
    <w:rPr>
      <w:rFonts w:cs="Vrinda"/>
    </w:rPr>
  </w:style>
  <w:style w:type="paragraph" w:customStyle="1" w:styleId="BABBAD07A3B4D648872CE5EE8F3A6C42">
    <w:name w:val="BABBAD07A3B4D648872CE5EE8F3A6C42"/>
    <w:rPr>
      <w:rFonts w:cs="Vrinda"/>
    </w:rPr>
  </w:style>
  <w:style w:type="paragraph" w:customStyle="1" w:styleId="EE941D22FC0FE945B20B913CE9ABCF5E">
    <w:name w:val="EE941D22FC0FE945B20B913CE9ABCF5E"/>
    <w:rPr>
      <w:rFonts w:cs="Vrinda"/>
    </w:rPr>
  </w:style>
  <w:style w:type="paragraph" w:customStyle="1" w:styleId="214555CADF946B4DA26FC752AD90E3EE">
    <w:name w:val="214555CADF946B4DA26FC752AD90E3EE"/>
    <w:rPr>
      <w:rFonts w:cs="Vrinda"/>
    </w:rPr>
  </w:style>
  <w:style w:type="paragraph" w:customStyle="1" w:styleId="18F9AD0C680F53409DFB83A042EEAC2F">
    <w:name w:val="18F9AD0C680F53409DFB83A042EEAC2F"/>
    <w:rPr>
      <w:rFonts w:cs="Vrinda"/>
    </w:rPr>
  </w:style>
  <w:style w:type="paragraph" w:customStyle="1" w:styleId="8846D10509EB964DB58C364E26A292FB">
    <w:name w:val="8846D10509EB964DB58C364E26A292FB"/>
    <w:rPr>
      <w:rFonts w:cs="Vrinda"/>
    </w:rPr>
  </w:style>
  <w:style w:type="paragraph" w:customStyle="1" w:styleId="2121E0E9B5DE174395513234B3F350F3">
    <w:name w:val="2121E0E9B5DE174395513234B3F350F3"/>
    <w:rPr>
      <w:rFonts w:cs="Vrinda"/>
    </w:rPr>
  </w:style>
  <w:style w:type="paragraph" w:customStyle="1" w:styleId="05CE9E0A6AC10245AD6820721B643274">
    <w:name w:val="05CE9E0A6AC10245AD6820721B643274"/>
    <w:rPr>
      <w:rFonts w:cs="Vrinda"/>
    </w:rPr>
  </w:style>
  <w:style w:type="paragraph" w:customStyle="1" w:styleId="1CDA26A6D6F2D741A87275AE1210FCD0">
    <w:name w:val="1CDA26A6D6F2D741A87275AE1210FCD0"/>
    <w:rPr>
      <w:rFonts w:cs="Vrinda"/>
    </w:rPr>
  </w:style>
  <w:style w:type="paragraph" w:customStyle="1" w:styleId="249AAEFE19A4A542857DC25CB5E97E8E">
    <w:name w:val="249AAEFE19A4A542857DC25CB5E97E8E"/>
    <w:rPr>
      <w:rFonts w:cs="Vrinda"/>
    </w:rPr>
  </w:style>
  <w:style w:type="paragraph" w:customStyle="1" w:styleId="E8DA4F37E3607A43801510F944AD555B">
    <w:name w:val="E8DA4F37E3607A43801510F944AD555B"/>
    <w:rPr>
      <w:rFonts w:cs="Vrinda"/>
    </w:rPr>
  </w:style>
  <w:style w:type="paragraph" w:customStyle="1" w:styleId="3AEE01A61622B1468D29194341758A62">
    <w:name w:val="3AEE01A61622B1468D29194341758A62"/>
    <w:rPr>
      <w:rFonts w:cs="Vrinda"/>
    </w:rPr>
  </w:style>
  <w:style w:type="paragraph" w:customStyle="1" w:styleId="C690A8DD29C123449AC80E920A283526">
    <w:name w:val="C690A8DD29C123449AC80E920A283526"/>
    <w:rPr>
      <w:rFonts w:cs="Vrinda"/>
    </w:rPr>
  </w:style>
  <w:style w:type="paragraph" w:customStyle="1" w:styleId="9284AE1AC341F24683D509ED000268A5">
    <w:name w:val="9284AE1AC341F24683D509ED000268A5"/>
    <w:rPr>
      <w:rFonts w:cs="Vrinda"/>
    </w:rPr>
  </w:style>
  <w:style w:type="paragraph" w:customStyle="1" w:styleId="F1B6D1EC87F25E42B73A332EE15CD8ED">
    <w:name w:val="F1B6D1EC87F25E42B73A332EE15CD8ED"/>
    <w:rPr>
      <w:rFonts w:cs="Vrinda"/>
    </w:rPr>
  </w:style>
  <w:style w:type="paragraph" w:customStyle="1" w:styleId="14922D6C644AEA4E9F51F45F14CAE1BF">
    <w:name w:val="14922D6C644AEA4E9F51F45F14CAE1BF"/>
    <w:rPr>
      <w:rFonts w:cs="Vrinda"/>
    </w:rPr>
  </w:style>
  <w:style w:type="paragraph" w:customStyle="1" w:styleId="2437F7F9EF405A4EAE4130FA3924783C">
    <w:name w:val="2437F7F9EF405A4EAE4130FA3924783C"/>
    <w:rPr>
      <w:rFonts w:cs="Vrinda"/>
    </w:rPr>
  </w:style>
  <w:style w:type="paragraph" w:customStyle="1" w:styleId="2206FDADA4452F4199A61AB700DB6DCF">
    <w:name w:val="2206FDADA4452F4199A61AB700DB6DCF"/>
    <w:rPr>
      <w:rFonts w:cs="Vrinda"/>
    </w:rPr>
  </w:style>
  <w:style w:type="paragraph" w:customStyle="1" w:styleId="7FE1BF17273FE84DA0970B09352751F6">
    <w:name w:val="7FE1BF17273FE84DA0970B09352751F6"/>
    <w:rPr>
      <w:rFonts w:cs="Vrinda"/>
    </w:rPr>
  </w:style>
  <w:style w:type="paragraph" w:customStyle="1" w:styleId="C8F92BDB4D6FE9488F83FB043DB4C042">
    <w:name w:val="C8F92BDB4D6FE9488F83FB043DB4C042"/>
    <w:rPr>
      <w:rFonts w:cs="Vrinda"/>
    </w:rPr>
  </w:style>
  <w:style w:type="paragraph" w:customStyle="1" w:styleId="FB590ADB37090C4A96C0E690AB6B23C2">
    <w:name w:val="FB590ADB37090C4A96C0E690AB6B23C2"/>
    <w:rPr>
      <w:rFonts w:cs="Vrinda"/>
    </w:rPr>
  </w:style>
  <w:style w:type="paragraph" w:customStyle="1" w:styleId="9CFB7F48C4CF1B4B8203C665A247BE14">
    <w:name w:val="9CFB7F48C4CF1B4B8203C665A247BE14"/>
    <w:rPr>
      <w:rFonts w:cs="Vrinda"/>
    </w:rPr>
  </w:style>
  <w:style w:type="paragraph" w:customStyle="1" w:styleId="67EBFAA80AE3254194DD01AC6866F930">
    <w:name w:val="67EBFAA80AE3254194DD01AC6866F930"/>
    <w:rPr>
      <w:rFonts w:cs="Vrinda"/>
    </w:rPr>
  </w:style>
  <w:style w:type="paragraph" w:customStyle="1" w:styleId="D9243206F5BD634A805590F9CDA75269">
    <w:name w:val="D9243206F5BD634A805590F9CDA75269"/>
    <w:rPr>
      <w:rFonts w:cs="Vrinda"/>
    </w:rPr>
  </w:style>
  <w:style w:type="paragraph" w:customStyle="1" w:styleId="DE5EAEF66066C84A9E746396BB6480EF">
    <w:name w:val="DE5EAEF66066C84A9E746396BB6480EF"/>
    <w:rPr>
      <w:rFonts w:cs="Vrinda"/>
    </w:rPr>
  </w:style>
  <w:style w:type="paragraph" w:customStyle="1" w:styleId="381E13B12A4CD44A81806E452103032B">
    <w:name w:val="381E13B12A4CD44A81806E452103032B"/>
    <w:rPr>
      <w:rFonts w:cs="Vrinda"/>
    </w:rPr>
  </w:style>
  <w:style w:type="paragraph" w:customStyle="1" w:styleId="33E7C5FF9DAC5D468F668C3EA189718E">
    <w:name w:val="33E7C5FF9DAC5D468F668C3EA189718E"/>
    <w:rPr>
      <w:rFonts w:cs="Vrinda"/>
    </w:rPr>
  </w:style>
  <w:style w:type="paragraph" w:customStyle="1" w:styleId="4D470E2B6D471243B61BF991C8897F60">
    <w:name w:val="4D470E2B6D471243B61BF991C8897F60"/>
    <w:rPr>
      <w:rFonts w:cs="Vrinda"/>
    </w:rPr>
  </w:style>
  <w:style w:type="paragraph" w:customStyle="1" w:styleId="10D585D39104224E9E9D52ADA53F7A77">
    <w:name w:val="10D585D39104224E9E9D52ADA53F7A77"/>
    <w:rPr>
      <w:rFonts w:cs="Vrinda"/>
    </w:rPr>
  </w:style>
  <w:style w:type="paragraph" w:customStyle="1" w:styleId="89188659F8ED7E4EB67C93F032E87533">
    <w:name w:val="89188659F8ED7E4EB67C93F032E87533"/>
    <w:rPr>
      <w:rFonts w:cs="Vrinda"/>
    </w:rPr>
  </w:style>
  <w:style w:type="paragraph" w:customStyle="1" w:styleId="5593387D1293A7459AA0401B5A79389A">
    <w:name w:val="5593387D1293A7459AA0401B5A79389A"/>
    <w:rPr>
      <w:rFonts w:cs="Vrinda"/>
    </w:rPr>
  </w:style>
  <w:style w:type="paragraph" w:customStyle="1" w:styleId="FE4BB8434DCDF341B2780EFBE9A5B572">
    <w:name w:val="FE4BB8434DCDF341B2780EFBE9A5B572"/>
    <w:rPr>
      <w:rFonts w:cs="Vrinda"/>
    </w:rPr>
  </w:style>
  <w:style w:type="paragraph" w:customStyle="1" w:styleId="6F47A4EB3AD54740AC618E9A249B42F8">
    <w:name w:val="6F47A4EB3AD54740AC618E9A249B42F8"/>
    <w:rPr>
      <w:rFonts w:cs="Vrinda"/>
    </w:rPr>
  </w:style>
  <w:style w:type="paragraph" w:customStyle="1" w:styleId="7CAFA98022B7E1469D03D0C0B8B3ECFE">
    <w:name w:val="7CAFA98022B7E1469D03D0C0B8B3ECFE"/>
    <w:rPr>
      <w:rFonts w:cs="Vrinda"/>
    </w:rPr>
  </w:style>
  <w:style w:type="paragraph" w:customStyle="1" w:styleId="3C3775F199383947B54B2599B054493B">
    <w:name w:val="3C3775F199383947B54B2599B054493B"/>
    <w:rPr>
      <w:rFonts w:cs="Vrinda"/>
    </w:rPr>
  </w:style>
  <w:style w:type="paragraph" w:customStyle="1" w:styleId="F3791A9F4F4E4643B1D4194C276DCCBC">
    <w:name w:val="F3791A9F4F4E4643B1D4194C276DCCBC"/>
    <w:rPr>
      <w:rFonts w:cs="Vrinda"/>
    </w:rPr>
  </w:style>
  <w:style w:type="paragraph" w:customStyle="1" w:styleId="35A883679D7C1241A8E9AB4BD3E53698">
    <w:name w:val="35A883679D7C1241A8E9AB4BD3E53698"/>
    <w:rPr>
      <w:rFonts w:cs="Vrinda"/>
    </w:rPr>
  </w:style>
  <w:style w:type="paragraph" w:customStyle="1" w:styleId="35583749F37BDF44BD2688D0DCFE343C">
    <w:name w:val="35583749F37BDF44BD2688D0DCFE343C"/>
    <w:rPr>
      <w:rFonts w:cs="Vrinda"/>
    </w:rPr>
  </w:style>
  <w:style w:type="paragraph" w:customStyle="1" w:styleId="F7AD2CF82416E24C923784FE336EDBEE">
    <w:name w:val="F7AD2CF82416E24C923784FE336EDBEE"/>
    <w:rPr>
      <w:rFonts w:cs="Vrinda"/>
    </w:rPr>
  </w:style>
  <w:style w:type="paragraph" w:customStyle="1" w:styleId="6F6CB91EE743C646B7DC436524AC534D">
    <w:name w:val="6F6CB91EE743C646B7DC436524AC534D"/>
    <w:rPr>
      <w:rFonts w:cs="Vrinda"/>
    </w:rPr>
  </w:style>
  <w:style w:type="paragraph" w:customStyle="1" w:styleId="2F160DE60872BF4A9A843487B87A707A">
    <w:name w:val="2F160DE60872BF4A9A843487B87A707A"/>
    <w:rPr>
      <w:rFonts w:cs="Vrinda"/>
    </w:rPr>
  </w:style>
  <w:style w:type="paragraph" w:customStyle="1" w:styleId="C8677F54951A75479945C1DE51C05748">
    <w:name w:val="C8677F54951A75479945C1DE51C05748"/>
    <w:rPr>
      <w:rFonts w:cs="Vrinda"/>
    </w:rPr>
  </w:style>
  <w:style w:type="paragraph" w:customStyle="1" w:styleId="35FBFFCAA29D8447836E3258428CC167">
    <w:name w:val="35FBFFCAA29D8447836E3258428CC167"/>
    <w:rPr>
      <w:rFonts w:cs="Vrinda"/>
    </w:rPr>
  </w:style>
  <w:style w:type="paragraph" w:customStyle="1" w:styleId="AEC3FDC4DFD86A4B93A4653D05BCC445">
    <w:name w:val="AEC3FDC4DFD86A4B93A4653D05BCC445"/>
    <w:rPr>
      <w:rFonts w:cs="Vrinda"/>
    </w:rPr>
  </w:style>
  <w:style w:type="paragraph" w:customStyle="1" w:styleId="3749E261799DAA44A799BA2987C9CC2E">
    <w:name w:val="3749E261799DAA44A799BA2987C9CC2E"/>
    <w:rPr>
      <w:rFonts w:cs="Vrinda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7BF5591D31072B428C682DC423E9D311">
    <w:name w:val="7BF5591D31072B428C682DC423E9D311"/>
    <w:rPr>
      <w:rFonts w:cs="Vrinda"/>
    </w:rPr>
  </w:style>
  <w:style w:type="paragraph" w:customStyle="1" w:styleId="FD218142914BAE49BE9E969E2C7577D8">
    <w:name w:val="FD218142914BAE49BE9E969E2C7577D8"/>
    <w:rPr>
      <w:rFonts w:cs="Vrinda"/>
    </w:rPr>
  </w:style>
  <w:style w:type="paragraph" w:customStyle="1" w:styleId="D881ABB659AFF7468188504F961DAED7">
    <w:name w:val="D881ABB659AFF7468188504F961DAED7"/>
    <w:rPr>
      <w:rFonts w:cs="Vrinda"/>
    </w:rPr>
  </w:style>
  <w:style w:type="paragraph" w:customStyle="1" w:styleId="D54C53129325584A8045DB2553039F83">
    <w:name w:val="D54C53129325584A8045DB2553039F83"/>
    <w:rPr>
      <w:rFonts w:cs="Vrinda"/>
    </w:rPr>
  </w:style>
  <w:style w:type="paragraph" w:customStyle="1" w:styleId="9C985B50F3534B4F87918FE9358991F9">
    <w:name w:val="9C985B50F3534B4F87918FE9358991F9"/>
    <w:rPr>
      <w:rFonts w:cs="Vrinda"/>
    </w:rPr>
  </w:style>
  <w:style w:type="paragraph" w:customStyle="1" w:styleId="363228CC9E289D48A03713E7C713A372">
    <w:name w:val="363228CC9E289D48A03713E7C713A372"/>
    <w:rPr>
      <w:rFonts w:cs="Vrinda"/>
    </w:rPr>
  </w:style>
  <w:style w:type="paragraph" w:customStyle="1" w:styleId="1FE6DDC403835D469C011C365E9D96D3">
    <w:name w:val="1FE6DDC403835D469C011C365E9D96D3"/>
    <w:rPr>
      <w:rFonts w:cs="Vrinda"/>
    </w:rPr>
  </w:style>
  <w:style w:type="paragraph" w:customStyle="1" w:styleId="2847CD9CDDB216489FE2DA169B365FE6">
    <w:name w:val="2847CD9CDDB216489FE2DA169B365FE6"/>
    <w:rPr>
      <w:rFonts w:cs="Vrinda"/>
    </w:rPr>
  </w:style>
  <w:style w:type="paragraph" w:customStyle="1" w:styleId="96ED21B570648C4AA87214E471457B08">
    <w:name w:val="96ED21B570648C4AA87214E471457B08"/>
    <w:rPr>
      <w:rFonts w:cs="Vrinda"/>
    </w:rPr>
  </w:style>
  <w:style w:type="paragraph" w:customStyle="1" w:styleId="6BB753020B84D74D8AC80EA3BDD54840">
    <w:name w:val="6BB753020B84D74D8AC80EA3BDD54840"/>
    <w:rPr>
      <w:rFonts w:cs="Vrinda"/>
    </w:rPr>
  </w:style>
  <w:style w:type="paragraph" w:customStyle="1" w:styleId="6AE8B68AA7E02448B3C753A9C7F66EDB">
    <w:name w:val="6AE8B68AA7E02448B3C753A9C7F66EDB"/>
    <w:rPr>
      <w:rFonts w:cs="Vrinda"/>
    </w:rPr>
  </w:style>
  <w:style w:type="paragraph" w:customStyle="1" w:styleId="D9EB8791A993A64D9D2FC197BB230D14">
    <w:name w:val="D9EB8791A993A64D9D2FC197BB230D14"/>
    <w:rPr>
      <w:rFonts w:cs="Vrinda"/>
    </w:rPr>
  </w:style>
  <w:style w:type="paragraph" w:customStyle="1" w:styleId="9D79B77337A2414E9BAF729F56AC2852">
    <w:name w:val="9D79B77337A2414E9BAF729F56AC2852"/>
    <w:rPr>
      <w:rFonts w:cs="Vrinda"/>
    </w:rPr>
  </w:style>
  <w:style w:type="paragraph" w:customStyle="1" w:styleId="64CAFF31E3848846B48F8FFEB41D5C14">
    <w:name w:val="64CAFF31E3848846B48F8FFEB41D5C14"/>
    <w:rPr>
      <w:rFonts w:cs="Vrinda"/>
    </w:rPr>
  </w:style>
  <w:style w:type="paragraph" w:customStyle="1" w:styleId="F785380302962A4FA64C970D59DD5573">
    <w:name w:val="F785380302962A4FA64C970D59DD5573"/>
    <w:rPr>
      <w:rFonts w:cs="Vrinda"/>
    </w:rPr>
  </w:style>
  <w:style w:type="paragraph" w:customStyle="1" w:styleId="7469E868E2D4624EB6E8A130437395AE">
    <w:name w:val="7469E868E2D4624EB6E8A130437395AE"/>
    <w:rPr>
      <w:rFonts w:cs="Vrinda"/>
    </w:rPr>
  </w:style>
  <w:style w:type="paragraph" w:customStyle="1" w:styleId="BC587881BE9D4143B95E6A5A76BDE6C3">
    <w:name w:val="BC587881BE9D4143B95E6A5A76BDE6C3"/>
    <w:rPr>
      <w:rFonts w:cs="Vrinda"/>
    </w:rPr>
  </w:style>
  <w:style w:type="paragraph" w:customStyle="1" w:styleId="54B26B21C643A140A4AD6FF3848790EC">
    <w:name w:val="54B26B21C643A140A4AD6FF3848790EC"/>
    <w:rPr>
      <w:rFonts w:cs="Vrinda"/>
    </w:rPr>
  </w:style>
  <w:style w:type="paragraph" w:customStyle="1" w:styleId="1365F35C74EE1B4AB5BE1BCB5309CEE1">
    <w:name w:val="1365F35C74EE1B4AB5BE1BCB5309CEE1"/>
    <w:rPr>
      <w:rFonts w:cs="Vrinda"/>
    </w:rPr>
  </w:style>
  <w:style w:type="paragraph" w:customStyle="1" w:styleId="70E17E07CF81E74AADFDD65F0A0FBB61">
    <w:name w:val="70E17E07CF81E74AADFDD65F0A0FBB61"/>
    <w:rPr>
      <w:rFonts w:cs="Vrinda"/>
    </w:rPr>
  </w:style>
  <w:style w:type="paragraph" w:customStyle="1" w:styleId="CE877BA4877EE24DB71DC34F122E11CC">
    <w:name w:val="CE877BA4877EE24DB71DC34F122E11CC"/>
    <w:rPr>
      <w:rFonts w:cs="Vrinda"/>
    </w:rPr>
  </w:style>
  <w:style w:type="paragraph" w:customStyle="1" w:styleId="3F5FF9A75A74AA46875985DD891E9527">
    <w:name w:val="3F5FF9A75A74AA46875985DD891E9527"/>
    <w:rPr>
      <w:rFonts w:cs="Vrinda"/>
    </w:rPr>
  </w:style>
  <w:style w:type="paragraph" w:customStyle="1" w:styleId="3A79A3238B55764F93D28A092DD8CF00">
    <w:name w:val="3A79A3238B55764F93D28A092DD8CF00"/>
    <w:rPr>
      <w:rFonts w:cs="Vrinda"/>
    </w:rPr>
  </w:style>
  <w:style w:type="paragraph" w:customStyle="1" w:styleId="14F61A6E812E4C4A887105E4A8E67268">
    <w:name w:val="14F61A6E812E4C4A887105E4A8E67268"/>
    <w:rPr>
      <w:rFonts w:cs="Vrinda"/>
    </w:rPr>
  </w:style>
  <w:style w:type="paragraph" w:customStyle="1" w:styleId="2BF1064E0F55A148A314E33D90BC124B">
    <w:name w:val="2BF1064E0F55A148A314E33D90BC124B"/>
    <w:rPr>
      <w:rFonts w:cs="Vrinda"/>
    </w:rPr>
  </w:style>
  <w:style w:type="paragraph" w:customStyle="1" w:styleId="4EFD079578901442873CCA36D8804193">
    <w:name w:val="4EFD079578901442873CCA36D8804193"/>
    <w:rPr>
      <w:rFonts w:cs="Vrinda"/>
    </w:rPr>
  </w:style>
  <w:style w:type="paragraph" w:customStyle="1" w:styleId="6BFBBB2A7D0CE64A947721F160B82200">
    <w:name w:val="6BFBBB2A7D0CE64A947721F160B82200"/>
    <w:rPr>
      <w:rFonts w:cs="Vrinda"/>
    </w:rPr>
  </w:style>
  <w:style w:type="paragraph" w:customStyle="1" w:styleId="6D7B824B376001468AED1EF59DD37EB5">
    <w:name w:val="6D7B824B376001468AED1EF59DD37EB5"/>
    <w:rPr>
      <w:rFonts w:cs="Vrinda"/>
    </w:rPr>
  </w:style>
  <w:style w:type="paragraph" w:customStyle="1" w:styleId="090167A817B6AD4BAA42FF422DDEE564">
    <w:name w:val="090167A817B6AD4BAA42FF422DDEE564"/>
    <w:rPr>
      <w:rFonts w:cs="Vrinda"/>
    </w:rPr>
  </w:style>
  <w:style w:type="paragraph" w:customStyle="1" w:styleId="48A35BEC29ED4D459E6747B5AB7258A2">
    <w:name w:val="48A35BEC29ED4D459E6747B5AB7258A2"/>
    <w:rPr>
      <w:rFonts w:cs="Vrinda"/>
    </w:rPr>
  </w:style>
  <w:style w:type="paragraph" w:customStyle="1" w:styleId="98A67460283E104EBF540B66567502BE">
    <w:name w:val="98A67460283E104EBF540B66567502BE"/>
    <w:rPr>
      <w:rFonts w:cs="Vrinda"/>
    </w:rPr>
  </w:style>
  <w:style w:type="paragraph" w:customStyle="1" w:styleId="B1E0AA0B46061944B7072CA5F47151AA">
    <w:name w:val="B1E0AA0B46061944B7072CA5F47151AA"/>
    <w:rPr>
      <w:rFonts w:cs="Vrinda"/>
    </w:rPr>
  </w:style>
  <w:style w:type="paragraph" w:customStyle="1" w:styleId="8C70FE3A2CA2904B99606BC6043BB290">
    <w:name w:val="8C70FE3A2CA2904B99606BC6043BB290"/>
    <w:rPr>
      <w:rFonts w:cs="Vrinda"/>
    </w:rPr>
  </w:style>
  <w:style w:type="paragraph" w:customStyle="1" w:styleId="532150F4E776BC49B8B9B118B5C57CC9">
    <w:name w:val="532150F4E776BC49B8B9B118B5C57CC9"/>
    <w:rPr>
      <w:rFonts w:cs="Vrinda"/>
    </w:rPr>
  </w:style>
  <w:style w:type="paragraph" w:customStyle="1" w:styleId="7000264796DD0848AE84F8C4470B629E">
    <w:name w:val="7000264796DD0848AE84F8C4470B629E"/>
    <w:rPr>
      <w:rFonts w:cs="Vrinda"/>
    </w:rPr>
  </w:style>
  <w:style w:type="paragraph" w:customStyle="1" w:styleId="FCB6DB341CF808409A6481F817355D28">
    <w:name w:val="FCB6DB341CF808409A6481F817355D28"/>
    <w:rPr>
      <w:rFonts w:cs="Vrinda"/>
    </w:rPr>
  </w:style>
  <w:style w:type="paragraph" w:customStyle="1" w:styleId="430878C7022ACE46849A687832286878">
    <w:name w:val="430878C7022ACE46849A687832286878"/>
    <w:rPr>
      <w:rFonts w:cs="Vrinda"/>
    </w:rPr>
  </w:style>
  <w:style w:type="paragraph" w:customStyle="1" w:styleId="1313F1208AF62842AA6D08B9C2D2656D">
    <w:name w:val="1313F1208AF62842AA6D08B9C2D2656D"/>
    <w:rPr>
      <w:rFonts w:cs="Vrinda"/>
    </w:rPr>
  </w:style>
  <w:style w:type="paragraph" w:customStyle="1" w:styleId="74309CF86AFBA542834016AC09278ABD">
    <w:name w:val="74309CF86AFBA542834016AC09278ABD"/>
    <w:rPr>
      <w:rFonts w:cs="Vrinda"/>
    </w:rPr>
  </w:style>
  <w:style w:type="paragraph" w:customStyle="1" w:styleId="903E38E09BA04C44BAE4E48BC5E606E9">
    <w:name w:val="903E38E09BA04C44BAE4E48BC5E606E9"/>
    <w:rPr>
      <w:rFonts w:cs="Vrinda"/>
    </w:rPr>
  </w:style>
  <w:style w:type="paragraph" w:customStyle="1" w:styleId="7D529F1558349D4AA1E89CE8472F76E8">
    <w:name w:val="7D529F1558349D4AA1E89CE8472F76E8"/>
    <w:rPr>
      <w:rFonts w:cs="Vrinda"/>
    </w:rPr>
  </w:style>
  <w:style w:type="paragraph" w:customStyle="1" w:styleId="949BD84F8D7F34499C3580CDFB6505C5">
    <w:name w:val="949BD84F8D7F34499C3580CDFB6505C5"/>
    <w:rPr>
      <w:rFonts w:cs="Vrinda"/>
    </w:rPr>
  </w:style>
  <w:style w:type="paragraph" w:customStyle="1" w:styleId="84569E6DFAF3F74CAB904AB3F3ADCECC">
    <w:name w:val="84569E6DFAF3F74CAB904AB3F3ADCECC"/>
    <w:rPr>
      <w:rFonts w:cs="Vrinda"/>
    </w:rPr>
  </w:style>
  <w:style w:type="paragraph" w:customStyle="1" w:styleId="BC46F9FDD77B5047A106DE0910AD4701">
    <w:name w:val="BC46F9FDD77B5047A106DE0910AD4701"/>
    <w:rPr>
      <w:rFonts w:cs="Vrinda"/>
    </w:rPr>
  </w:style>
  <w:style w:type="paragraph" w:customStyle="1" w:styleId="5A12B007CC396F44ADEE95E275F07D88">
    <w:name w:val="5A12B007CC396F44ADEE95E275F07D88"/>
    <w:rPr>
      <w:rFonts w:cs="Vrinda"/>
    </w:rPr>
  </w:style>
  <w:style w:type="paragraph" w:customStyle="1" w:styleId="2E729B0F2A50DB44B77A35032C4EAC59">
    <w:name w:val="2E729B0F2A50DB44B77A35032C4EAC59"/>
    <w:rPr>
      <w:rFonts w:cs="Vrinda"/>
    </w:rPr>
  </w:style>
  <w:style w:type="paragraph" w:customStyle="1" w:styleId="14ADFE2893C34347ABD1BC47A3A3C28D">
    <w:name w:val="14ADFE2893C34347ABD1BC47A3A3C28D"/>
    <w:rPr>
      <w:rFonts w:cs="Vrinda"/>
    </w:rPr>
  </w:style>
  <w:style w:type="paragraph" w:customStyle="1" w:styleId="53E7F5C9E7618F47B69D35DE4C1CA7B1">
    <w:name w:val="53E7F5C9E7618F47B69D35DE4C1CA7B1"/>
    <w:rPr>
      <w:rFonts w:cs="Vrinda"/>
    </w:rPr>
  </w:style>
  <w:style w:type="paragraph" w:customStyle="1" w:styleId="96B8C530F7063F4BBC042CC10206E0A9">
    <w:name w:val="96B8C530F7063F4BBC042CC10206E0A9"/>
    <w:rPr>
      <w:rFonts w:cs="Vrinda"/>
    </w:rPr>
  </w:style>
  <w:style w:type="paragraph" w:customStyle="1" w:styleId="D17272775FAE204FB364161816BEEE82">
    <w:name w:val="D17272775FAE204FB364161816BEEE82"/>
    <w:rPr>
      <w:rFonts w:cs="Vrinda"/>
    </w:rPr>
  </w:style>
  <w:style w:type="paragraph" w:customStyle="1" w:styleId="AC48114828705B4EB308AE8C1F0BD6CF">
    <w:name w:val="AC48114828705B4EB308AE8C1F0BD6CF"/>
    <w:rPr>
      <w:rFonts w:cs="Vrinda"/>
    </w:rPr>
  </w:style>
  <w:style w:type="paragraph" w:customStyle="1" w:styleId="38B157CA56C2EE45811C177B1504B015">
    <w:name w:val="38B157CA56C2EE45811C177B1504B015"/>
    <w:rPr>
      <w:rFonts w:cs="Vrinda"/>
    </w:rPr>
  </w:style>
  <w:style w:type="paragraph" w:customStyle="1" w:styleId="808F05D1860AA747A313A07D61BF9CA3">
    <w:name w:val="808F05D1860AA747A313A07D61BF9CA3"/>
    <w:rPr>
      <w:rFonts w:cs="Vrinda"/>
    </w:rPr>
  </w:style>
  <w:style w:type="paragraph" w:customStyle="1" w:styleId="7BC118B38A89C541886B8EA6E807979D">
    <w:name w:val="7BC118B38A89C541886B8EA6E807979D"/>
    <w:rPr>
      <w:rFonts w:cs="Vrinda"/>
    </w:rPr>
  </w:style>
  <w:style w:type="paragraph" w:customStyle="1" w:styleId="3F20C86FFEF2AD4E8D5A601D36780625">
    <w:name w:val="3F20C86FFEF2AD4E8D5A601D36780625"/>
    <w:rPr>
      <w:rFonts w:cs="Vrinda"/>
    </w:rPr>
  </w:style>
  <w:style w:type="paragraph" w:customStyle="1" w:styleId="60332E3054CF0946930016F27E2E6362">
    <w:name w:val="60332E3054CF0946930016F27E2E6362"/>
    <w:rPr>
      <w:rFonts w:cs="Vrinda"/>
    </w:rPr>
  </w:style>
  <w:style w:type="paragraph" w:customStyle="1" w:styleId="71F4ED02B6FA7940BD59F3A1A1AD1711">
    <w:name w:val="71F4ED02B6FA7940BD59F3A1A1AD1711"/>
    <w:rPr>
      <w:rFonts w:cs="Vrinda"/>
    </w:rPr>
  </w:style>
  <w:style w:type="paragraph" w:customStyle="1" w:styleId="BF98C0FBF764B94ABBB3BBF3ACF57165">
    <w:name w:val="BF98C0FBF764B94ABBB3BBF3ACF57165"/>
    <w:rPr>
      <w:rFonts w:cs="Vrinda"/>
    </w:rPr>
  </w:style>
  <w:style w:type="paragraph" w:customStyle="1" w:styleId="0A7EB7B91D4FBF428A91C878B2742EF3">
    <w:name w:val="0A7EB7B91D4FBF428A91C878B2742EF3"/>
    <w:rPr>
      <w:rFonts w:cs="Vrinda"/>
    </w:rPr>
  </w:style>
  <w:style w:type="paragraph" w:customStyle="1" w:styleId="8A88836A302A4740B9775DCAB1DD3E74">
    <w:name w:val="8A88836A302A4740B9775DCAB1DD3E74"/>
    <w:rPr>
      <w:rFonts w:cs="Vrinda"/>
    </w:rPr>
  </w:style>
  <w:style w:type="paragraph" w:customStyle="1" w:styleId="A20FE06578285B43AB0405B0CDA45944">
    <w:name w:val="A20FE06578285B43AB0405B0CDA45944"/>
    <w:rPr>
      <w:rFonts w:cs="Vrinda"/>
    </w:rPr>
  </w:style>
  <w:style w:type="paragraph" w:customStyle="1" w:styleId="E1C2D9F149625C4E8201B8987A916BE1">
    <w:name w:val="E1C2D9F149625C4E8201B8987A916BE1"/>
    <w:rPr>
      <w:rFonts w:cs="Vrinda"/>
    </w:rPr>
  </w:style>
  <w:style w:type="paragraph" w:customStyle="1" w:styleId="3C9183C07579C741B4A9EF02FEE2BDFA">
    <w:name w:val="3C9183C07579C741B4A9EF02FEE2BDFA"/>
    <w:rsid w:val="004B563F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1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ID: 615866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Ponchanon Datta Rone</dc:creator>
  <cp:keywords>Assignment on MY STORY</cp:keywords>
  <dc:description>Ponchanon Datta Rone Student ID : 615866</dc:description>
  <cp:lastModifiedBy>Ponchanon Datta Rone</cp:lastModifiedBy>
  <cp:revision>3</cp:revision>
  <cp:lastPrinted>2023-02-14T06:36:00Z</cp:lastPrinted>
  <dcterms:created xsi:type="dcterms:W3CDTF">2023-02-14T06:36:00Z</dcterms:created>
  <dcterms:modified xsi:type="dcterms:W3CDTF">2023-02-14T06:37:00Z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